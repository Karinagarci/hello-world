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73E51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6A5B30">
              <w:t>KG</w:t>
            </w:r>
          </w:p>
          <w:p w:rsidR="00A50939" w:rsidRPr="00906BEE" w:rsidRDefault="00D07CB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B3211E9DA5C41F5BA70C8A2C6FF860D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6A5B30" w:rsidP="006A5B30">
            <w:r>
              <w:t xml:space="preserve">Cooperative Interactor looking for a long term job that </w:t>
            </w:r>
            <w:bookmarkStart w:id="0" w:name="_GoBack"/>
            <w:bookmarkEnd w:id="0"/>
            <w:r>
              <w:t>works well.</w:t>
            </w:r>
          </w:p>
          <w:p w:rsidR="002C2CDD" w:rsidRPr="00906BEE" w:rsidRDefault="00D07CB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97AC2EE8E464263A6C867B596EAC01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A1382C" w:rsidP="00A1382C">
            <w:pPr>
              <w:pStyle w:val="ListParagraph"/>
              <w:numPr>
                <w:ilvl w:val="0"/>
                <w:numId w:val="11"/>
              </w:numPr>
            </w:pPr>
            <w:r>
              <w:t>Cooperative Customer Interaction</w:t>
            </w:r>
          </w:p>
          <w:p w:rsidR="00A1382C" w:rsidRDefault="00A1382C" w:rsidP="00A1382C">
            <w:pPr>
              <w:pStyle w:val="ListParagraph"/>
              <w:numPr>
                <w:ilvl w:val="0"/>
                <w:numId w:val="11"/>
              </w:numPr>
            </w:pPr>
            <w:r>
              <w:t>Responsible</w:t>
            </w:r>
          </w:p>
          <w:p w:rsidR="00A1382C" w:rsidRDefault="00A1382C" w:rsidP="00A1382C">
            <w:pPr>
              <w:pStyle w:val="ListParagraph"/>
              <w:numPr>
                <w:ilvl w:val="0"/>
                <w:numId w:val="11"/>
              </w:numPr>
            </w:pPr>
            <w:r>
              <w:t>Problem Solver</w:t>
            </w:r>
          </w:p>
          <w:p w:rsidR="00A1382C" w:rsidRDefault="00A1382C" w:rsidP="00A1382C">
            <w:pPr>
              <w:pStyle w:val="ListParagraph"/>
              <w:numPr>
                <w:ilvl w:val="0"/>
                <w:numId w:val="11"/>
              </w:numPr>
            </w:pPr>
            <w:r>
              <w:t xml:space="preserve">Detail Oriented </w:t>
            </w:r>
          </w:p>
          <w:p w:rsidR="00A1382C" w:rsidRPr="00906BEE" w:rsidRDefault="00A1382C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D07CB4" w:rsidP="00A1382C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ABEF8CD9CA143F984F794FDCA1C418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1382C">
                        <w:t>Karina C Cruz-Garcia</w:t>
                      </w:r>
                    </w:sdtContent>
                  </w:sdt>
                </w:p>
                <w:p w:rsidR="00906BEE" w:rsidRPr="00A1382C" w:rsidRDefault="00A1382C" w:rsidP="00A1382C">
                  <w:pPr>
                    <w:pStyle w:val="Heading2"/>
                    <w:outlineLvl w:val="1"/>
                    <w:rPr>
                      <w:sz w:val="18"/>
                      <w:szCs w:val="18"/>
                    </w:rPr>
                  </w:pPr>
                  <w:r w:rsidRPr="00A1382C">
                    <w:rPr>
                      <w:sz w:val="18"/>
                      <w:szCs w:val="18"/>
                    </w:rPr>
                    <w:t>3804 Rockford Dr. Dallas 75211 Tx</w:t>
                  </w:r>
                </w:p>
                <w:p w:rsidR="00A1382C" w:rsidRPr="00A1382C" w:rsidRDefault="00A1382C" w:rsidP="00A1382C">
                  <w:pPr>
                    <w:pStyle w:val="Heading2"/>
                    <w:outlineLvl w:val="1"/>
                    <w:rPr>
                      <w:sz w:val="18"/>
                      <w:szCs w:val="18"/>
                    </w:rPr>
                  </w:pPr>
                  <w:r w:rsidRPr="00A1382C">
                    <w:rPr>
                      <w:sz w:val="18"/>
                      <w:szCs w:val="18"/>
                    </w:rPr>
                    <w:t>(817) 371 – 4065</w:t>
                  </w:r>
                </w:p>
                <w:p w:rsidR="00A1382C" w:rsidRPr="00906BEE" w:rsidRDefault="00A1382C" w:rsidP="00A1382C">
                  <w:pPr>
                    <w:pStyle w:val="Heading2"/>
                    <w:outlineLvl w:val="1"/>
                  </w:pPr>
                  <w:r w:rsidRPr="00A1382C">
                    <w:rPr>
                      <w:sz w:val="18"/>
                      <w:szCs w:val="18"/>
                    </w:rPr>
                    <w:t>Kkarinagarcia13@gmail.com</w:t>
                  </w:r>
                </w:p>
              </w:tc>
            </w:tr>
          </w:tbl>
          <w:p w:rsidR="002C2CDD" w:rsidRPr="00906BEE" w:rsidRDefault="00D07CB4" w:rsidP="00A1382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99524846E0A413B8993318207F05F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  <w:r w:rsidR="002C2CDD" w:rsidRPr="00906BEE">
              <w:t xml:space="preserve">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CCFA6F71588D4E2C9772AF28BF20B3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6D70B65B2ADC4995905EC351939999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8145CF5B2EA544A0BAD382C9946295CB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A1382C" w:rsidRDefault="00A1382C" w:rsidP="007569C1">
            <w:pPr>
              <w:pStyle w:val="Heading4"/>
            </w:pPr>
            <w:r>
              <w:t xml:space="preserve">Host and Assistant </w:t>
            </w:r>
            <w:r w:rsidR="002C2CDD" w:rsidRPr="00906BEE">
              <w:t>•</w:t>
            </w:r>
            <w:r>
              <w:t>Peach Boutique</w:t>
            </w:r>
            <w:r w:rsidR="002C2CDD" w:rsidRPr="00906BEE">
              <w:t xml:space="preserve">• </w:t>
            </w:r>
            <w:r>
              <w:t>2017</w:t>
            </w:r>
            <w:r w:rsidR="00F47E97" w:rsidRPr="00906BEE">
              <w:t xml:space="preserve"> – </w:t>
            </w:r>
            <w:r>
              <w:t>currently</w:t>
            </w:r>
          </w:p>
          <w:p w:rsidR="00A1382C" w:rsidRDefault="00A1382C" w:rsidP="006A5B30">
            <w:r w:rsidRPr="006A5B30">
              <w:t xml:space="preserve">Responsible </w:t>
            </w:r>
            <w:r>
              <w:t>for inventory for shop during absence of owner.</w:t>
            </w:r>
          </w:p>
          <w:p w:rsidR="006A5B30" w:rsidRDefault="00A1382C" w:rsidP="007569C1">
            <w:pPr>
              <w:pStyle w:val="Heading4"/>
              <w:rPr>
                <w:rFonts w:asciiTheme="minorHAnsi" w:hAnsiTheme="minorHAnsi"/>
              </w:rPr>
            </w:pPr>
            <w:r>
              <w:t xml:space="preserve">Childcare </w:t>
            </w:r>
            <w:r w:rsidR="006A5B30" w:rsidRPr="00906BEE">
              <w:t>•</w:t>
            </w:r>
            <w:r w:rsidR="006A5B30">
              <w:t>Famly Friend</w:t>
            </w:r>
            <w:r w:rsidR="006A5B30">
              <w:t xml:space="preserve"> </w:t>
            </w:r>
            <w:r w:rsidR="006A5B30" w:rsidRPr="00906BEE">
              <w:t>•</w:t>
            </w:r>
            <w:r w:rsidR="006A5B30">
              <w:t xml:space="preserve"> 2017 – currently</w:t>
            </w:r>
          </w:p>
          <w:p w:rsidR="006A5B30" w:rsidRPr="00906BEE" w:rsidRDefault="006A5B30" w:rsidP="006A5B30">
            <w:r>
              <w:t>Responsible for childcare and safety of children.</w:t>
            </w:r>
          </w:p>
          <w:p w:rsidR="006A5B30" w:rsidRPr="006A5B30" w:rsidRDefault="006A5B30" w:rsidP="007569C1">
            <w:pPr>
              <w:pStyle w:val="Heading4"/>
              <w:rPr>
                <w:rFonts w:asciiTheme="minorHAnsi" w:hAnsiTheme="minorHAnsi"/>
              </w:rPr>
            </w:pPr>
          </w:p>
          <w:p w:rsidR="002C2CDD" w:rsidRPr="00906BEE" w:rsidRDefault="00D07CB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99C0D98BD224C84B0E7C9DD0CF3B8B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6A5B30" w:rsidP="006A5B30">
            <w:pPr>
              <w:pStyle w:val="Heading4"/>
            </w:pPr>
            <w:r>
              <w:t>High school student</w:t>
            </w:r>
            <w:r w:rsidR="002C2CDD" w:rsidRPr="00906BEE">
              <w:t xml:space="preserve"> • </w:t>
            </w:r>
            <w:r>
              <w:t>Idea High School</w:t>
            </w:r>
            <w:r w:rsidR="002C2CDD" w:rsidRPr="00906BEE">
              <w:t xml:space="preserve"> • </w:t>
            </w:r>
            <w:r>
              <w:t>Antisipated Grad Date- 2022</w:t>
            </w:r>
          </w:p>
          <w:p w:rsidR="00741125" w:rsidRPr="00906BEE" w:rsidRDefault="00741125" w:rsidP="00741125"/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CB4" w:rsidRDefault="00D07CB4" w:rsidP="00713050">
      <w:pPr>
        <w:spacing w:line="240" w:lineRule="auto"/>
      </w:pPr>
      <w:r>
        <w:separator/>
      </w:r>
    </w:p>
  </w:endnote>
  <w:endnote w:type="continuationSeparator" w:id="0">
    <w:p w:rsidR="00D07CB4" w:rsidRDefault="00D07CB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39896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56BF8F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E649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BB9F6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93FC1F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3153D3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E5F81C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B0D135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D83BD0E8FFD84DF8AA8F469AF144BFF1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>
            <w:docPart w:val="D40F881CE5654F40BAC3768398AFEDC9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>
            <w:docPart w:val="EB4A30EDCDDB4130956373DDD0967DF0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>
            <w:docPart w:val="0981E3DFD0E4476A91D334B32996CB77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CB4" w:rsidRDefault="00D07CB4" w:rsidP="00713050">
      <w:pPr>
        <w:spacing w:line="240" w:lineRule="auto"/>
      </w:pPr>
      <w:r>
        <w:separator/>
      </w:r>
    </w:p>
  </w:footnote>
  <w:footnote w:type="continuationSeparator" w:id="0">
    <w:p w:rsidR="00D07CB4" w:rsidRDefault="00D07CB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7AD537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D07CB4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52A68AEF6AD4014AC0D84D2764EB8BD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70C02"/>
    <w:multiLevelType w:val="hybridMultilevel"/>
    <w:tmpl w:val="B93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2C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5B30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1382C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C56BF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07CB4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49652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3211E9DA5C41F5BA70C8A2C6FF8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68218-A88D-4B6A-AF61-6187E4E0C20D}"/>
      </w:docPartPr>
      <w:docPartBody>
        <w:p w:rsidR="00000000" w:rsidRDefault="00436D47">
          <w:pPr>
            <w:pStyle w:val="CB3211E9DA5C41F5BA70C8A2C6FF860D"/>
          </w:pPr>
          <w:r w:rsidRPr="00906BEE">
            <w:t>Objective</w:t>
          </w:r>
        </w:p>
      </w:docPartBody>
    </w:docPart>
    <w:docPart>
      <w:docPartPr>
        <w:name w:val="897AC2EE8E464263A6C867B596EAC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5ACA-FAF0-404D-B8EB-5940BED8F1FC}"/>
      </w:docPartPr>
      <w:docPartBody>
        <w:p w:rsidR="00000000" w:rsidRDefault="00436D47">
          <w:pPr>
            <w:pStyle w:val="897AC2EE8E464263A6C867B596EAC018"/>
          </w:pPr>
          <w:r w:rsidRPr="00906BEE">
            <w:t>Skills</w:t>
          </w:r>
        </w:p>
      </w:docPartBody>
    </w:docPart>
    <w:docPart>
      <w:docPartPr>
        <w:name w:val="DABEF8CD9CA143F984F794FDCA1C4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512D-1DDE-4743-9EE2-FDAE566BA737}"/>
      </w:docPartPr>
      <w:docPartBody>
        <w:p w:rsidR="00000000" w:rsidRDefault="00436D47">
          <w:pPr>
            <w:pStyle w:val="DABEF8CD9CA143F984F794FDCA1C4189"/>
          </w:pPr>
          <w:r>
            <w:t>Your name</w:t>
          </w:r>
        </w:p>
      </w:docPartBody>
    </w:docPart>
    <w:docPart>
      <w:docPartPr>
        <w:name w:val="C99524846E0A413B8993318207F0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25D4-61FF-4842-BB59-C541C2713C05}"/>
      </w:docPartPr>
      <w:docPartBody>
        <w:p w:rsidR="00000000" w:rsidRDefault="00436D47">
          <w:pPr>
            <w:pStyle w:val="C99524846E0A413B8993318207F05FA5"/>
          </w:pPr>
          <w:r w:rsidRPr="00906BEE">
            <w:t>Experience</w:t>
          </w:r>
        </w:p>
      </w:docPartBody>
    </w:docPart>
    <w:docPart>
      <w:docPartPr>
        <w:name w:val="CCFA6F71588D4E2C9772AF28BF20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58CA3-C7A6-46A5-8331-3D3CDB77A1EE}"/>
      </w:docPartPr>
      <w:docPartBody>
        <w:p w:rsidR="00000000" w:rsidRDefault="00436D47">
          <w:pPr>
            <w:pStyle w:val="CCFA6F71588D4E2C9772AF28BF20B31E"/>
          </w:pPr>
          <w:r w:rsidRPr="00906BEE">
            <w:t>Company</w:t>
          </w:r>
        </w:p>
      </w:docPartBody>
    </w:docPart>
    <w:docPart>
      <w:docPartPr>
        <w:name w:val="6D70B65B2ADC4995905EC3519399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FEEFA-0A78-41FD-A640-565574B1EEC4}"/>
      </w:docPartPr>
      <w:docPartBody>
        <w:p w:rsidR="00000000" w:rsidRDefault="00436D47">
          <w:pPr>
            <w:pStyle w:val="6D70B65B2ADC4995905EC35193999985"/>
          </w:pPr>
          <w:r w:rsidRPr="00906BEE">
            <w:t>Dates From</w:t>
          </w:r>
        </w:p>
      </w:docPartBody>
    </w:docPart>
    <w:docPart>
      <w:docPartPr>
        <w:name w:val="8145CF5B2EA544A0BAD382C994629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62776-D75C-41A2-9B99-0969B5E79111}"/>
      </w:docPartPr>
      <w:docPartBody>
        <w:p w:rsidR="00000000" w:rsidRDefault="00436D47">
          <w:pPr>
            <w:pStyle w:val="8145CF5B2EA544A0BAD382C9946295CB"/>
          </w:pPr>
          <w:r w:rsidRPr="00906BEE">
            <w:t>To</w:t>
          </w:r>
        </w:p>
      </w:docPartBody>
    </w:docPart>
    <w:docPart>
      <w:docPartPr>
        <w:name w:val="B99C0D98BD224C84B0E7C9DD0CF3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75D31-9E38-48DE-A752-E03776947DCB}"/>
      </w:docPartPr>
      <w:docPartBody>
        <w:p w:rsidR="00000000" w:rsidRDefault="00436D47">
          <w:pPr>
            <w:pStyle w:val="B99C0D98BD224C84B0E7C9DD0CF3B8B2"/>
          </w:pPr>
          <w:r w:rsidRPr="00906BEE">
            <w:t>Education</w:t>
          </w:r>
        </w:p>
      </w:docPartBody>
    </w:docPart>
    <w:docPart>
      <w:docPartPr>
        <w:name w:val="E52A68AEF6AD4014AC0D84D2764EB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E74F-CAB6-4CC2-A71E-A571A4AA8EF1}"/>
      </w:docPartPr>
      <w:docPartBody>
        <w:p w:rsidR="00000000" w:rsidRDefault="00436D47">
          <w:pPr>
            <w:pStyle w:val="E52A68AEF6AD4014AC0D84D2764EB8BD"/>
          </w:pPr>
          <w:r w:rsidRPr="00906BEE">
            <w:t>School</w:t>
          </w:r>
        </w:p>
      </w:docPartBody>
    </w:docPart>
    <w:docPart>
      <w:docPartPr>
        <w:name w:val="D83BD0E8FFD84DF8AA8F469AF144B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E6CB2-8B4D-4CA6-B0A2-3B18D4549B39}"/>
      </w:docPartPr>
      <w:docPartBody>
        <w:p w:rsidR="00000000" w:rsidRDefault="00436D47">
          <w:pPr>
            <w:pStyle w:val="D83BD0E8FFD84DF8AA8F469AF144BFF1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  <w:docPart>
      <w:docPartPr>
        <w:name w:val="D40F881CE5654F40BAC3768398AFE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EE1A-6802-4574-94FB-E579177F1E9E}"/>
      </w:docPartPr>
      <w:docPartBody>
        <w:p w:rsidR="00000000" w:rsidRDefault="00212DB6" w:rsidP="00212DB6">
          <w:pPr>
            <w:pStyle w:val="D40F881CE5654F40BAC3768398AFEDC9"/>
          </w:pPr>
          <w:r w:rsidRPr="00906BEE">
            <w:t>Company</w:t>
          </w:r>
        </w:p>
      </w:docPartBody>
    </w:docPart>
    <w:docPart>
      <w:docPartPr>
        <w:name w:val="EB4A30EDCDDB4130956373DDD0967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6F0B9-0E45-41C3-AB2F-65BBE5A9D252}"/>
      </w:docPartPr>
      <w:docPartBody>
        <w:p w:rsidR="00000000" w:rsidRDefault="00212DB6" w:rsidP="00212DB6">
          <w:pPr>
            <w:pStyle w:val="EB4A30EDCDDB4130956373DDD0967DF0"/>
          </w:pPr>
          <w:r w:rsidRPr="00906BEE">
            <w:t>Dates From</w:t>
          </w:r>
        </w:p>
      </w:docPartBody>
    </w:docPart>
    <w:docPart>
      <w:docPartPr>
        <w:name w:val="0981E3DFD0E4476A91D334B32996C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F169-1FAA-44B4-AB7D-AD472A9D0BDB}"/>
      </w:docPartPr>
      <w:docPartBody>
        <w:p w:rsidR="00000000" w:rsidRDefault="00212DB6" w:rsidP="00212DB6">
          <w:pPr>
            <w:pStyle w:val="0981E3DFD0E4476A91D334B32996CB77"/>
          </w:pPr>
          <w:r w:rsidRPr="00906BEE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B6"/>
    <w:rsid w:val="00212DB6"/>
    <w:rsid w:val="004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A8BE55DF06444B8DA370C7C13CCF6D">
    <w:name w:val="A9A8BE55DF06444B8DA370C7C13CCF6D"/>
  </w:style>
  <w:style w:type="paragraph" w:customStyle="1" w:styleId="CB3211E9DA5C41F5BA70C8A2C6FF860D">
    <w:name w:val="CB3211E9DA5C41F5BA70C8A2C6FF860D"/>
  </w:style>
  <w:style w:type="paragraph" w:customStyle="1" w:styleId="1ACA9A4F1A4046EBB923E51259C91337">
    <w:name w:val="1ACA9A4F1A4046EBB923E51259C91337"/>
  </w:style>
  <w:style w:type="paragraph" w:customStyle="1" w:styleId="897AC2EE8E464263A6C867B596EAC018">
    <w:name w:val="897AC2EE8E464263A6C867B596EAC018"/>
  </w:style>
  <w:style w:type="paragraph" w:customStyle="1" w:styleId="318244D8FCE0458988F492603D257253">
    <w:name w:val="318244D8FCE0458988F492603D257253"/>
  </w:style>
  <w:style w:type="paragraph" w:customStyle="1" w:styleId="DABEF8CD9CA143F984F794FDCA1C4189">
    <w:name w:val="DABEF8CD9CA143F984F794FDCA1C4189"/>
  </w:style>
  <w:style w:type="paragraph" w:customStyle="1" w:styleId="BA6B93B103054D4489E52A56818ECCDC">
    <w:name w:val="BA6B93B103054D4489E52A56818ECCDC"/>
  </w:style>
  <w:style w:type="paragraph" w:customStyle="1" w:styleId="8A1A7AE7CC1E4BAA81F57060B966B3FC">
    <w:name w:val="8A1A7AE7CC1E4BAA81F57060B966B3FC"/>
  </w:style>
  <w:style w:type="paragraph" w:customStyle="1" w:styleId="C99524846E0A413B8993318207F05FA5">
    <w:name w:val="C99524846E0A413B8993318207F05FA5"/>
  </w:style>
  <w:style w:type="paragraph" w:customStyle="1" w:styleId="C29612D67BDD4B8E9B0B3BFFE03325F5">
    <w:name w:val="C29612D67BDD4B8E9B0B3BFFE03325F5"/>
  </w:style>
  <w:style w:type="paragraph" w:customStyle="1" w:styleId="CCFA6F71588D4E2C9772AF28BF20B31E">
    <w:name w:val="CCFA6F71588D4E2C9772AF28BF20B31E"/>
  </w:style>
  <w:style w:type="paragraph" w:customStyle="1" w:styleId="6D70B65B2ADC4995905EC35193999985">
    <w:name w:val="6D70B65B2ADC4995905EC35193999985"/>
  </w:style>
  <w:style w:type="paragraph" w:customStyle="1" w:styleId="8145CF5B2EA544A0BAD382C9946295CB">
    <w:name w:val="8145CF5B2EA544A0BAD382C9946295CB"/>
  </w:style>
  <w:style w:type="paragraph" w:customStyle="1" w:styleId="B56C2CC19D624F52BA7CF51D98309A77">
    <w:name w:val="B56C2CC19D624F52BA7CF51D98309A77"/>
  </w:style>
  <w:style w:type="paragraph" w:customStyle="1" w:styleId="4DC10876975145D48C7C1CD90F5B63CB">
    <w:name w:val="4DC10876975145D48C7C1CD90F5B63CB"/>
  </w:style>
  <w:style w:type="paragraph" w:customStyle="1" w:styleId="18FE7409738A4A63B7864A7457C0069B">
    <w:name w:val="18FE7409738A4A63B7864A7457C0069B"/>
  </w:style>
  <w:style w:type="paragraph" w:customStyle="1" w:styleId="F0B6579EB4BA4BBCA7D0A21544F1FA92">
    <w:name w:val="F0B6579EB4BA4BBCA7D0A21544F1FA92"/>
  </w:style>
  <w:style w:type="paragraph" w:customStyle="1" w:styleId="DC38F02149404BE194E8DEEA1333B42D">
    <w:name w:val="DC38F02149404BE194E8DEEA1333B42D"/>
  </w:style>
  <w:style w:type="paragraph" w:customStyle="1" w:styleId="9EF4376D2B4342299533D61F65C89E77">
    <w:name w:val="9EF4376D2B4342299533D61F65C89E77"/>
  </w:style>
  <w:style w:type="paragraph" w:customStyle="1" w:styleId="B99C0D98BD224C84B0E7C9DD0CF3B8B2">
    <w:name w:val="B99C0D98BD224C84B0E7C9DD0CF3B8B2"/>
  </w:style>
  <w:style w:type="paragraph" w:customStyle="1" w:styleId="B7E3085533E943139972D0F83EBE1B04">
    <w:name w:val="B7E3085533E943139972D0F83EBE1B04"/>
  </w:style>
  <w:style w:type="paragraph" w:customStyle="1" w:styleId="13445970DCF4486BAF04EBD2EBEBDB58">
    <w:name w:val="13445970DCF4486BAF04EBD2EBEBDB58"/>
  </w:style>
  <w:style w:type="paragraph" w:customStyle="1" w:styleId="AFC13A52DC86433F9A908E4A7AEC3EEB">
    <w:name w:val="AFC13A52DC86433F9A908E4A7AEC3EEB"/>
  </w:style>
  <w:style w:type="paragraph" w:customStyle="1" w:styleId="BE86C6B0AF83401F8DB2CCB31B42DA3D">
    <w:name w:val="BE86C6B0AF83401F8DB2CCB31B42DA3D"/>
  </w:style>
  <w:style w:type="paragraph" w:customStyle="1" w:styleId="B5A54E5B893E421980DC4C43AB5DBA4B">
    <w:name w:val="B5A54E5B893E421980DC4C43AB5DBA4B"/>
  </w:style>
  <w:style w:type="paragraph" w:customStyle="1" w:styleId="9F76161358B74400A336119B80BA9F29">
    <w:name w:val="9F76161358B74400A336119B80BA9F29"/>
  </w:style>
  <w:style w:type="paragraph" w:customStyle="1" w:styleId="E52A68AEF6AD4014AC0D84D2764EB8BD">
    <w:name w:val="E52A68AEF6AD4014AC0D84D2764EB8BD"/>
  </w:style>
  <w:style w:type="paragraph" w:customStyle="1" w:styleId="9D9E3AE3D52A469EBC4AF34E1FFA8DCF">
    <w:name w:val="9D9E3AE3D52A469EBC4AF34E1FFA8DCF"/>
  </w:style>
  <w:style w:type="paragraph" w:customStyle="1" w:styleId="07B64051EA044A0383C46B9159B7AA5F">
    <w:name w:val="07B64051EA044A0383C46B9159B7AA5F"/>
  </w:style>
  <w:style w:type="paragraph" w:customStyle="1" w:styleId="D83BD0E8FFD84DF8AA8F469AF144BFF1">
    <w:name w:val="D83BD0E8FFD84DF8AA8F469AF144BFF1"/>
  </w:style>
  <w:style w:type="paragraph" w:customStyle="1" w:styleId="D40F881CE5654F40BAC3768398AFEDC9">
    <w:name w:val="D40F881CE5654F40BAC3768398AFEDC9"/>
    <w:rsid w:val="00212DB6"/>
  </w:style>
  <w:style w:type="paragraph" w:customStyle="1" w:styleId="EB4A30EDCDDB4130956373DDD0967DF0">
    <w:name w:val="EB4A30EDCDDB4130956373DDD0967DF0"/>
    <w:rsid w:val="00212DB6"/>
  </w:style>
  <w:style w:type="paragraph" w:customStyle="1" w:styleId="0981E3DFD0E4476A91D334B32996CB77">
    <w:name w:val="0981E3DFD0E4476A91D334B32996CB77"/>
    <w:rsid w:val="00212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2019-10-23T19:08:00Z</dcterms:created>
  <dcterms:modified xsi:type="dcterms:W3CDTF">2019-10-23T19:28:00Z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